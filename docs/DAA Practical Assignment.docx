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F8BE" w14:textId="42B7FC0D" w:rsidR="001069F9" w:rsidRPr="00B23B2D" w:rsidRDefault="000E20C8" w:rsidP="00032192">
      <w:pPr>
        <w:rPr>
          <w:caps/>
        </w:rPr>
      </w:pPr>
      <w:r>
        <w:rPr>
          <w:rFonts w:ascii="Roboto" w:hAnsi="Roboto"/>
          <w:color w:val="137333"/>
          <w:sz w:val="48"/>
          <w:szCs w:val="48"/>
        </w:rPr>
        <w:t>DAA Practical Assignment</w:t>
      </w:r>
    </w:p>
    <w:tbl>
      <w:tblPr>
        <w:tblStyle w:val="TaskListTable"/>
        <w:tblW w:w="5069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983"/>
        <w:gridCol w:w="3969"/>
        <w:gridCol w:w="2693"/>
        <w:gridCol w:w="2126"/>
      </w:tblGrid>
      <w:tr w:rsidR="00473858" w14:paraId="2B211727" w14:textId="77777777" w:rsidTr="000E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AC0756E" w14:textId="7B751CE2" w:rsidR="00C976B1" w:rsidRDefault="00473858" w:rsidP="00A124EC">
            <w:r>
              <w:t>SL NO</w:t>
            </w:r>
          </w:p>
        </w:tc>
        <w:tc>
          <w:tcPr>
            <w:tcW w:w="3969" w:type="dxa"/>
            <w:vAlign w:val="bottom"/>
          </w:tcPr>
          <w:p w14:paraId="0465BFBA" w14:textId="33C1AD1F" w:rsidR="00C976B1" w:rsidRDefault="0047385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Assignment</w:t>
            </w:r>
          </w:p>
        </w:tc>
        <w:tc>
          <w:tcPr>
            <w:tcW w:w="2693" w:type="dxa"/>
            <w:vAlign w:val="bottom"/>
          </w:tcPr>
          <w:p w14:paraId="4E78EFFA" w14:textId="6D4558D0" w:rsidR="00C976B1" w:rsidRDefault="000E20C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Date of submission</w:t>
            </w:r>
          </w:p>
        </w:tc>
        <w:tc>
          <w:tcPr>
            <w:tcW w:w="212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109B2683" w14:textId="63E90F01" w:rsidR="00C976B1" w:rsidRDefault="000E20C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Submitted date</w:t>
            </w:r>
          </w:p>
        </w:tc>
      </w:tr>
      <w:tr w:rsidR="000E20C8" w14:paraId="4FD4599E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F820969" w14:textId="34B4ECDE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AAFDD9C" w14:textId="13F8B314" w:rsidR="00C976B1" w:rsidRPr="00145821" w:rsidRDefault="00145821" w:rsidP="00145821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145821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add two matrices by iterative approach.</w:t>
            </w:r>
          </w:p>
        </w:tc>
        <w:tc>
          <w:tcPr>
            <w:tcW w:w="2693" w:type="dxa"/>
          </w:tcPr>
          <w:p w14:paraId="37D562B1" w14:textId="2945CF8C" w:rsidR="00C976B1" w:rsidRPr="00E11FEC" w:rsidRDefault="0014582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5/5/22</w:t>
            </w:r>
          </w:p>
        </w:tc>
        <w:tc>
          <w:tcPr>
            <w:tcW w:w="2126" w:type="dxa"/>
          </w:tcPr>
          <w:p w14:paraId="103802E9" w14:textId="3427D596" w:rsidR="00C976B1" w:rsidRPr="00E11FEC" w:rsidRDefault="006F4C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5/5/22</w:t>
            </w:r>
          </w:p>
        </w:tc>
      </w:tr>
      <w:tr w:rsidR="000E20C8" w14:paraId="21B787D6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07EEC59" w14:textId="1BEFC2D0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03DE607" w14:textId="25D1C1BA" w:rsidR="00C976B1" w:rsidRPr="00145821" w:rsidRDefault="00145821" w:rsidP="00145821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145821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subtract one matrix from another by iterative approach.</w:t>
            </w:r>
          </w:p>
        </w:tc>
        <w:tc>
          <w:tcPr>
            <w:tcW w:w="2693" w:type="dxa"/>
          </w:tcPr>
          <w:p w14:paraId="21AE7043" w14:textId="5C10EC47" w:rsidR="00C976B1" w:rsidRPr="00E11FEC" w:rsidRDefault="001458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5/5/22</w:t>
            </w:r>
          </w:p>
        </w:tc>
        <w:tc>
          <w:tcPr>
            <w:tcW w:w="2126" w:type="dxa"/>
          </w:tcPr>
          <w:p w14:paraId="3C158C63" w14:textId="2BA57F49" w:rsidR="00C976B1" w:rsidRPr="00E11FEC" w:rsidRDefault="006F4C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5/5/22</w:t>
            </w:r>
          </w:p>
        </w:tc>
      </w:tr>
      <w:tr w:rsidR="000E20C8" w14:paraId="35CBD0AD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8E2D65D" w14:textId="77777777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51467B69" w14:textId="3627A408" w:rsidR="00C976B1" w:rsidRPr="003C38FB" w:rsidRDefault="00145821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145821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multiply two matrices by iterative approach.</w:t>
            </w:r>
          </w:p>
        </w:tc>
        <w:tc>
          <w:tcPr>
            <w:tcW w:w="2693" w:type="dxa"/>
          </w:tcPr>
          <w:p w14:paraId="17F94BE1" w14:textId="063F96DC" w:rsidR="00C976B1" w:rsidRPr="00E11FEC" w:rsidRDefault="0014582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5/5/22</w:t>
            </w:r>
          </w:p>
        </w:tc>
        <w:tc>
          <w:tcPr>
            <w:tcW w:w="2126" w:type="dxa"/>
          </w:tcPr>
          <w:p w14:paraId="51E0BD52" w14:textId="4379AA97" w:rsidR="00C976B1" w:rsidRPr="00E11FEC" w:rsidRDefault="006F4C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5/5/22</w:t>
            </w:r>
          </w:p>
        </w:tc>
      </w:tr>
      <w:tr w:rsidR="000E20C8" w14:paraId="114EBF02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711472D" w14:textId="2ECDAC92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1CE46A62" w14:textId="7AC79A1D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add two matrices by recursive approach.</w:t>
            </w:r>
          </w:p>
        </w:tc>
        <w:tc>
          <w:tcPr>
            <w:tcW w:w="2693" w:type="dxa"/>
          </w:tcPr>
          <w:p w14:paraId="01D1EDB3" w14:textId="7A367D2F" w:rsidR="00C976B1" w:rsidRPr="00E11FEC" w:rsidRDefault="001458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6</w:t>
            </w:r>
            <w:r w:rsidRPr="00E11FEC">
              <w:rPr>
                <w:color w:val="404040" w:themeColor="text1" w:themeTint="BF"/>
              </w:rPr>
              <w:t>/5/22</w:t>
            </w:r>
          </w:p>
        </w:tc>
        <w:tc>
          <w:tcPr>
            <w:tcW w:w="2126" w:type="dxa"/>
          </w:tcPr>
          <w:p w14:paraId="6D989310" w14:textId="5DA6D7D0" w:rsidR="00C976B1" w:rsidRPr="00E11FEC" w:rsidRDefault="006F4C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6/5/22</w:t>
            </w:r>
          </w:p>
        </w:tc>
      </w:tr>
      <w:tr w:rsidR="000E20C8" w14:paraId="3566EFDB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5027364" w14:textId="236227F8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A1177A1" w14:textId="607617F4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subtract one matrix from another by recursive approach.</w:t>
            </w:r>
          </w:p>
        </w:tc>
        <w:tc>
          <w:tcPr>
            <w:tcW w:w="2693" w:type="dxa"/>
          </w:tcPr>
          <w:p w14:paraId="2B272D16" w14:textId="29ED5858" w:rsidR="00C976B1" w:rsidRPr="00E11FEC" w:rsidRDefault="0014582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6/5/22</w:t>
            </w:r>
          </w:p>
        </w:tc>
        <w:tc>
          <w:tcPr>
            <w:tcW w:w="2126" w:type="dxa"/>
          </w:tcPr>
          <w:p w14:paraId="18F9776B" w14:textId="61FC5562" w:rsidR="00C976B1" w:rsidRPr="00E11FEC" w:rsidRDefault="006F4C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6/5/22</w:t>
            </w:r>
          </w:p>
        </w:tc>
      </w:tr>
      <w:tr w:rsidR="000E20C8" w14:paraId="5AE02BC1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90C6FF0" w14:textId="07A42126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7D2F19AF" w14:textId="533FB129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multiply two matrices by recursive approach.</w:t>
            </w:r>
          </w:p>
        </w:tc>
        <w:tc>
          <w:tcPr>
            <w:tcW w:w="2693" w:type="dxa"/>
          </w:tcPr>
          <w:p w14:paraId="12F94411" w14:textId="35B4DD2A" w:rsidR="00C976B1" w:rsidRPr="00E11FEC" w:rsidRDefault="001458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6/5/22</w:t>
            </w:r>
          </w:p>
        </w:tc>
        <w:tc>
          <w:tcPr>
            <w:tcW w:w="2126" w:type="dxa"/>
          </w:tcPr>
          <w:p w14:paraId="7FB4EC74" w14:textId="2389E016" w:rsidR="00C976B1" w:rsidRPr="00E11FEC" w:rsidRDefault="006F4C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6/5/22</w:t>
            </w:r>
          </w:p>
        </w:tc>
      </w:tr>
      <w:tr w:rsidR="000E20C8" w14:paraId="39B32378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4FB70A4" w14:textId="3E98704B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1D1D2224" w14:textId="5759FB19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find the determinant of a matrix by iterative approach.</w:t>
            </w:r>
          </w:p>
        </w:tc>
        <w:tc>
          <w:tcPr>
            <w:tcW w:w="2693" w:type="dxa"/>
          </w:tcPr>
          <w:p w14:paraId="01B37B66" w14:textId="0C3227CB" w:rsidR="00C976B1" w:rsidRPr="00E11FEC" w:rsidRDefault="0014582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7</w:t>
            </w:r>
            <w:r w:rsidRPr="00E11FEC">
              <w:rPr>
                <w:color w:val="404040" w:themeColor="text1" w:themeTint="BF"/>
              </w:rPr>
              <w:t>/5/22</w:t>
            </w:r>
          </w:p>
        </w:tc>
        <w:tc>
          <w:tcPr>
            <w:tcW w:w="2126" w:type="dxa"/>
          </w:tcPr>
          <w:p w14:paraId="5D91B3FF" w14:textId="4E9D91FB" w:rsidR="00C976B1" w:rsidRPr="00E11FEC" w:rsidRDefault="006F4C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7/5/22</w:t>
            </w:r>
          </w:p>
        </w:tc>
      </w:tr>
      <w:tr w:rsidR="000E20C8" w14:paraId="6F1E6042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864774E" w14:textId="7918BDA4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3141B478" w14:textId="6D996DAE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find the determinant of a matrix by recursive approach.</w:t>
            </w:r>
          </w:p>
        </w:tc>
        <w:tc>
          <w:tcPr>
            <w:tcW w:w="2693" w:type="dxa"/>
          </w:tcPr>
          <w:p w14:paraId="40B51DDC" w14:textId="34B77468" w:rsidR="00C976B1" w:rsidRPr="00E11FEC" w:rsidRDefault="001458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7/5/22</w:t>
            </w:r>
          </w:p>
        </w:tc>
        <w:tc>
          <w:tcPr>
            <w:tcW w:w="2126" w:type="dxa"/>
          </w:tcPr>
          <w:p w14:paraId="7F475896" w14:textId="0AA13A47" w:rsidR="00C976B1" w:rsidRPr="00E11FEC" w:rsidRDefault="006F4C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7/5/22</w:t>
            </w:r>
          </w:p>
        </w:tc>
      </w:tr>
      <w:tr w:rsidR="000E20C8" w14:paraId="25B22246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B5FC839" w14:textId="453038F6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2491237A" w14:textId="18863173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Write a C program to implement </w:t>
            </w:r>
            <w:proofErr w:type="spell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inorder</w:t>
            </w:r>
            <w:proofErr w:type="spell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preorder</w:t>
            </w:r>
            <w:proofErr w:type="spell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and </w:t>
            </w:r>
            <w:proofErr w:type="spell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postorder</w:t>
            </w:r>
            <w:proofErr w:type="spell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traversals in a binary tree.</w:t>
            </w:r>
          </w:p>
        </w:tc>
        <w:tc>
          <w:tcPr>
            <w:tcW w:w="2693" w:type="dxa"/>
          </w:tcPr>
          <w:p w14:paraId="6F0AC108" w14:textId="0076C8EE" w:rsidR="00C976B1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8/5/22</w:t>
            </w:r>
          </w:p>
        </w:tc>
        <w:tc>
          <w:tcPr>
            <w:tcW w:w="2126" w:type="dxa"/>
          </w:tcPr>
          <w:p w14:paraId="0A9C3536" w14:textId="61F5F218" w:rsidR="00C976B1" w:rsidRPr="00E11FEC" w:rsidRDefault="006F4C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8/5/22</w:t>
            </w:r>
          </w:p>
        </w:tc>
      </w:tr>
      <w:tr w:rsidR="000E20C8" w14:paraId="0AA02389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DD9A01C" w14:textId="0EC4D57C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60E0335A" w14:textId="2EE65FAB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create a binary search tree. Then implement the following:</w:t>
            </w:r>
            <w:r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a)insert</w:t>
            </w:r>
            <w:proofErr w:type="gram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an</w:t>
            </w:r>
            <w:r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</w:t>
            </w: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element b) delete an element c) search an element and show the result accordingly.</w:t>
            </w:r>
          </w:p>
        </w:tc>
        <w:tc>
          <w:tcPr>
            <w:tcW w:w="2693" w:type="dxa"/>
          </w:tcPr>
          <w:p w14:paraId="141EF417" w14:textId="745CBB19" w:rsidR="00C976B1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9</w:t>
            </w:r>
            <w:r w:rsidRPr="00E11FEC">
              <w:rPr>
                <w:color w:val="404040" w:themeColor="text1" w:themeTint="BF"/>
              </w:rPr>
              <w:t>/5/22</w:t>
            </w:r>
          </w:p>
        </w:tc>
        <w:tc>
          <w:tcPr>
            <w:tcW w:w="2126" w:type="dxa"/>
          </w:tcPr>
          <w:p w14:paraId="0286DB85" w14:textId="7F7A5FBC" w:rsidR="00C976B1" w:rsidRPr="00E11FEC" w:rsidRDefault="006F4C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9/5/22</w:t>
            </w:r>
          </w:p>
        </w:tc>
      </w:tr>
      <w:tr w:rsidR="000E20C8" w14:paraId="78842F03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C7FE450" w14:textId="701F7E28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11669B9C" w14:textId="40764467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Write a C program to implement </w:t>
            </w:r>
            <w:proofErr w:type="spell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inorder</w:t>
            </w:r>
            <w:proofErr w:type="spell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preorder</w:t>
            </w:r>
            <w:proofErr w:type="spell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and </w:t>
            </w:r>
            <w:proofErr w:type="spellStart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postorder</w:t>
            </w:r>
            <w:proofErr w:type="spellEnd"/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traversals in a binary search tree.</w:t>
            </w:r>
          </w:p>
        </w:tc>
        <w:tc>
          <w:tcPr>
            <w:tcW w:w="2693" w:type="dxa"/>
          </w:tcPr>
          <w:p w14:paraId="286C6FF6" w14:textId="4950090D" w:rsidR="00C976B1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10</w:t>
            </w:r>
            <w:r w:rsidRPr="00E11FEC">
              <w:rPr>
                <w:color w:val="404040" w:themeColor="text1" w:themeTint="BF"/>
              </w:rPr>
              <w:t>/5/22</w:t>
            </w:r>
          </w:p>
        </w:tc>
        <w:tc>
          <w:tcPr>
            <w:tcW w:w="2126" w:type="dxa"/>
          </w:tcPr>
          <w:p w14:paraId="6310045C" w14:textId="6F02609A" w:rsidR="00C976B1" w:rsidRPr="00E11FEC" w:rsidRDefault="006F4C5D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10/5/22</w:t>
            </w:r>
          </w:p>
        </w:tc>
      </w:tr>
      <w:tr w:rsidR="000E20C8" w14:paraId="70A453DF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20C6E05" w14:textId="0DB12FFA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31E566E5" w14:textId="023DDD1B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Write a C program to sort all the data in a binary search </w:t>
            </w: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lastRenderedPageBreak/>
              <w:t>tree either in ascending order or in</w:t>
            </w:r>
            <w:r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</w:t>
            </w: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D</w:t>
            </w: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escending</w:t>
            </w:r>
            <w:r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</w:t>
            </w: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order.</w:t>
            </w:r>
          </w:p>
        </w:tc>
        <w:tc>
          <w:tcPr>
            <w:tcW w:w="2693" w:type="dxa"/>
          </w:tcPr>
          <w:p w14:paraId="48A9380F" w14:textId="62D8EAA8" w:rsidR="00C976B1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lastRenderedPageBreak/>
              <w:t>10</w:t>
            </w:r>
            <w:r w:rsidRPr="00E11FEC">
              <w:rPr>
                <w:color w:val="404040" w:themeColor="text1" w:themeTint="BF"/>
              </w:rPr>
              <w:t>/5/22</w:t>
            </w:r>
          </w:p>
        </w:tc>
        <w:tc>
          <w:tcPr>
            <w:tcW w:w="2126" w:type="dxa"/>
          </w:tcPr>
          <w:p w14:paraId="1ED87244" w14:textId="1F550DE9" w:rsidR="00C976B1" w:rsidRPr="00E11FEC" w:rsidRDefault="006F4C5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10/5/22</w:t>
            </w:r>
          </w:p>
        </w:tc>
      </w:tr>
      <w:tr w:rsidR="000E20C8" w14:paraId="136104EE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B32828D" w14:textId="11F6776A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0BC754D6" w14:textId="524394D6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C/C++ program to find a spanning tree from a connected graph by using Depth First Search.</w:t>
            </w:r>
          </w:p>
        </w:tc>
        <w:tc>
          <w:tcPr>
            <w:tcW w:w="2693" w:type="dxa"/>
          </w:tcPr>
          <w:p w14:paraId="790E41B9" w14:textId="611CAEBA" w:rsidR="00C976B1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3/6/22</w:t>
            </w:r>
          </w:p>
        </w:tc>
        <w:tc>
          <w:tcPr>
            <w:tcW w:w="2126" w:type="dxa"/>
          </w:tcPr>
          <w:p w14:paraId="32FC47F3" w14:textId="3928E267" w:rsidR="00C976B1" w:rsidRPr="000E20C8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0E20C8" w14:paraId="03617082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C06D529" w14:textId="0BB5295C" w:rsidR="00C976B1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7D2C504B" w14:textId="163A0EEC" w:rsidR="00C976B1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C/C++ program to find a spanning tree from a connected graph by using Breadth First Search.</w:t>
            </w:r>
          </w:p>
        </w:tc>
        <w:tc>
          <w:tcPr>
            <w:tcW w:w="2693" w:type="dxa"/>
          </w:tcPr>
          <w:p w14:paraId="28115B9D" w14:textId="41EF0B6E" w:rsidR="00C976B1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4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3CF44E02" w14:textId="538DBEDA" w:rsidR="00C976B1" w:rsidRPr="000E20C8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473858" w14:paraId="471CE4BD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E6777F" w14:textId="5E1E2376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7F82F6AF" w14:textId="0D793584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C/C++ program to find a minimal spanning tree from a weighted connected graph by Kruskal's algorithm.</w:t>
            </w:r>
          </w:p>
        </w:tc>
        <w:tc>
          <w:tcPr>
            <w:tcW w:w="2693" w:type="dxa"/>
          </w:tcPr>
          <w:p w14:paraId="5E3E9693" w14:textId="53F6BFC0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5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2223811C" w14:textId="46D3A75E" w:rsidR="00473858" w:rsidRPr="000E20C8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473858" w14:paraId="0B364928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AEAF994" w14:textId="40BECB1D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33758AD8" w14:textId="2D27796D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C/C++ program to find a minimal spanning tree from a weighted connected graph by Prim's algorithm.</w:t>
            </w:r>
          </w:p>
        </w:tc>
        <w:tc>
          <w:tcPr>
            <w:tcW w:w="2693" w:type="dxa"/>
          </w:tcPr>
          <w:p w14:paraId="3F5C3F69" w14:textId="04CB6600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6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50F968CC" w14:textId="305DFE16" w:rsidR="00473858" w:rsidRPr="000E20C8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473858" w14:paraId="358E07AA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863E651" w14:textId="25E870BD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2B87B261" w14:textId="13DA8094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C/C++ program to find all the paths between any two vertices of a connected graph.</w:t>
            </w:r>
          </w:p>
        </w:tc>
        <w:tc>
          <w:tcPr>
            <w:tcW w:w="2693" w:type="dxa"/>
          </w:tcPr>
          <w:p w14:paraId="0FD2FDF2" w14:textId="2CE749D1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7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2C64E410" w14:textId="1EE0EB9D" w:rsidR="00473858" w:rsidRPr="000E20C8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473858" w14:paraId="717FFA60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8D0164C" w14:textId="7E2FACD5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18</w:t>
            </w:r>
          </w:p>
        </w:tc>
        <w:tc>
          <w:tcPr>
            <w:tcW w:w="3969" w:type="dxa"/>
          </w:tcPr>
          <w:p w14:paraId="51F42EB6" w14:textId="3D99D1AE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bubble sort. Use dynamic memory allocation and subfunction.</w:t>
            </w:r>
          </w:p>
        </w:tc>
        <w:tc>
          <w:tcPr>
            <w:tcW w:w="2693" w:type="dxa"/>
          </w:tcPr>
          <w:p w14:paraId="1FB0D270" w14:textId="6D03E733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8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5D85CFC1" w14:textId="06E53B5C" w:rsidR="00473858" w:rsidRPr="000E20C8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473858" w14:paraId="772302B1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EC6F28D" w14:textId="5ABDDDB9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19</w:t>
            </w:r>
          </w:p>
        </w:tc>
        <w:tc>
          <w:tcPr>
            <w:tcW w:w="3969" w:type="dxa"/>
          </w:tcPr>
          <w:p w14:paraId="0153B69C" w14:textId="522924FF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insertion sort. Use dynamic memory allocation and subfunction.</w:t>
            </w:r>
          </w:p>
        </w:tc>
        <w:tc>
          <w:tcPr>
            <w:tcW w:w="2693" w:type="dxa"/>
          </w:tcPr>
          <w:p w14:paraId="039138AC" w14:textId="37CE54A7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9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7537C239" w14:textId="7D459E17" w:rsidR="00473858" w:rsidRPr="000E20C8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473858" w14:paraId="62D643FC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826B3FD" w14:textId="4D9461A0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20</w:t>
            </w:r>
          </w:p>
        </w:tc>
        <w:tc>
          <w:tcPr>
            <w:tcW w:w="3969" w:type="dxa"/>
          </w:tcPr>
          <w:p w14:paraId="0FD3CBBA" w14:textId="468D51C6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selection sort. Use dynamic memory allocation and subfunction.</w:t>
            </w:r>
          </w:p>
        </w:tc>
        <w:tc>
          <w:tcPr>
            <w:tcW w:w="2693" w:type="dxa"/>
          </w:tcPr>
          <w:p w14:paraId="4B3B57BE" w14:textId="43930774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10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3EA1DE34" w14:textId="150265A7" w:rsidR="00473858" w:rsidRPr="000E20C8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3/7/22</w:t>
            </w:r>
          </w:p>
        </w:tc>
      </w:tr>
      <w:tr w:rsidR="000E20C8" w14:paraId="5D5164C7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6510019" w14:textId="7B914AD5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21</w:t>
            </w:r>
          </w:p>
        </w:tc>
        <w:tc>
          <w:tcPr>
            <w:tcW w:w="3969" w:type="dxa"/>
          </w:tcPr>
          <w:p w14:paraId="6C7D6E5C" w14:textId="5518F2E4" w:rsidR="00473858" w:rsidRPr="003C38FB" w:rsidRDefault="003C38FB" w:rsidP="003C38FB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3C38F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merge sort. Use dynamic memory allocation and subfunction.</w:t>
            </w:r>
          </w:p>
        </w:tc>
        <w:tc>
          <w:tcPr>
            <w:tcW w:w="2693" w:type="dxa"/>
          </w:tcPr>
          <w:p w14:paraId="22FFB0DE" w14:textId="134FE390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4630E86D" w14:textId="3A3BCF7B" w:rsidR="00473858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11/6/22</w:t>
            </w:r>
          </w:p>
        </w:tc>
      </w:tr>
      <w:tr w:rsidR="000E20C8" w14:paraId="768D2271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0374CCE" w14:textId="76D5C001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22</w:t>
            </w:r>
            <w:r w:rsidR="009323D0" w:rsidRPr="00E11FEC">
              <w:rPr>
                <w:b/>
                <w:bCs/>
              </w:rPr>
              <w:t>A</w:t>
            </w:r>
          </w:p>
        </w:tc>
        <w:tc>
          <w:tcPr>
            <w:tcW w:w="3969" w:type="dxa"/>
          </w:tcPr>
          <w:p w14:paraId="248A4B9C" w14:textId="745347E7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create a binary maxheap.</w:t>
            </w:r>
          </w:p>
        </w:tc>
        <w:tc>
          <w:tcPr>
            <w:tcW w:w="2693" w:type="dxa"/>
          </w:tcPr>
          <w:p w14:paraId="6883722A" w14:textId="788CB41B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2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15BFB4F0" w14:textId="1AD1A252" w:rsidR="00473858" w:rsidRPr="00E11FEC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11/6/22</w:t>
            </w:r>
          </w:p>
        </w:tc>
      </w:tr>
      <w:tr w:rsidR="009323D0" w14:paraId="78E3B64A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5F2DDF5" w14:textId="3B24143F" w:rsidR="009323D0" w:rsidRPr="00E11FEC" w:rsidRDefault="009323D0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22B</w:t>
            </w:r>
          </w:p>
        </w:tc>
        <w:tc>
          <w:tcPr>
            <w:tcW w:w="3969" w:type="dxa"/>
          </w:tcPr>
          <w:p w14:paraId="7139CB9B" w14:textId="068E19DB" w:rsidR="009323D0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create a binary minheap.</w:t>
            </w:r>
          </w:p>
        </w:tc>
        <w:tc>
          <w:tcPr>
            <w:tcW w:w="2693" w:type="dxa"/>
          </w:tcPr>
          <w:p w14:paraId="5144DDB6" w14:textId="66B5DCFF" w:rsidR="009323D0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2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59FA783E" w14:textId="56C71E2A" w:rsidR="009323D0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11/6/22</w:t>
            </w:r>
          </w:p>
        </w:tc>
      </w:tr>
      <w:tr w:rsidR="009323D0" w14:paraId="6D9265E8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90FF5F6" w14:textId="17C87563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23</w:t>
            </w:r>
            <w:r w:rsidR="009323D0" w:rsidRPr="00E11FEC">
              <w:rPr>
                <w:b/>
                <w:bCs/>
              </w:rPr>
              <w:t>A</w:t>
            </w:r>
          </w:p>
        </w:tc>
        <w:tc>
          <w:tcPr>
            <w:tcW w:w="3969" w:type="dxa"/>
          </w:tcPr>
          <w:p w14:paraId="745BE995" w14:textId="4315D883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create a k-</w:t>
            </w:r>
            <w:proofErr w:type="spellStart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ary</w:t>
            </w:r>
            <w:proofErr w:type="spellEnd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maxheap.</w:t>
            </w:r>
          </w:p>
        </w:tc>
        <w:tc>
          <w:tcPr>
            <w:tcW w:w="2693" w:type="dxa"/>
          </w:tcPr>
          <w:p w14:paraId="051CE5DB" w14:textId="11127C1C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3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40AAA540" w14:textId="0F2FC434" w:rsidR="00473858" w:rsidRPr="00E11FEC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13/6/22</w:t>
            </w:r>
          </w:p>
        </w:tc>
      </w:tr>
      <w:tr w:rsidR="009323D0" w14:paraId="57D9B6A2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D663CA3" w14:textId="22D3967E" w:rsidR="009323D0" w:rsidRPr="00E11FEC" w:rsidRDefault="009323D0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23B</w:t>
            </w:r>
          </w:p>
        </w:tc>
        <w:tc>
          <w:tcPr>
            <w:tcW w:w="3969" w:type="dxa"/>
          </w:tcPr>
          <w:p w14:paraId="36311767" w14:textId="3B194380" w:rsidR="009323D0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create a k-</w:t>
            </w:r>
            <w:proofErr w:type="spellStart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ary</w:t>
            </w:r>
            <w:proofErr w:type="spellEnd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minheap.</w:t>
            </w:r>
          </w:p>
        </w:tc>
        <w:tc>
          <w:tcPr>
            <w:tcW w:w="2693" w:type="dxa"/>
          </w:tcPr>
          <w:p w14:paraId="145B8A43" w14:textId="0D2FE909" w:rsidR="009323D0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3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16D3D687" w14:textId="7B14CA28" w:rsidR="009323D0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13/6/22</w:t>
            </w:r>
          </w:p>
        </w:tc>
      </w:tr>
      <w:tr w:rsidR="003C38FB" w14:paraId="0D4CA555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2003813" w14:textId="305809F1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24</w:t>
            </w:r>
            <w:r w:rsidR="009323D0" w:rsidRPr="00E11FEC">
              <w:rPr>
                <w:b/>
                <w:bCs/>
              </w:rPr>
              <w:t>A</w:t>
            </w:r>
          </w:p>
        </w:tc>
        <w:tc>
          <w:tcPr>
            <w:tcW w:w="3969" w:type="dxa"/>
          </w:tcPr>
          <w:p w14:paraId="1D740067" w14:textId="69F1F187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sort (ascending) a list of elements through a binary heap.</w:t>
            </w:r>
          </w:p>
        </w:tc>
        <w:tc>
          <w:tcPr>
            <w:tcW w:w="2693" w:type="dxa"/>
          </w:tcPr>
          <w:p w14:paraId="06403E8C" w14:textId="2741597B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4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69AC2D24" w14:textId="687063BE" w:rsidR="00473858" w:rsidRPr="00E11FEC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14/6/22</w:t>
            </w:r>
          </w:p>
        </w:tc>
      </w:tr>
      <w:tr w:rsidR="009323D0" w14:paraId="0EEA6AC9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4C03F35" w14:textId="42890627" w:rsidR="009323D0" w:rsidRPr="00E11FEC" w:rsidRDefault="009323D0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24B</w:t>
            </w:r>
          </w:p>
        </w:tc>
        <w:tc>
          <w:tcPr>
            <w:tcW w:w="3969" w:type="dxa"/>
          </w:tcPr>
          <w:p w14:paraId="0E45B97C" w14:textId="348C3172" w:rsidR="009323D0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sort (de</w:t>
            </w:r>
            <w:r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s</w:t>
            </w: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cending) a list of elements through a binary heap.</w:t>
            </w:r>
          </w:p>
        </w:tc>
        <w:tc>
          <w:tcPr>
            <w:tcW w:w="2693" w:type="dxa"/>
          </w:tcPr>
          <w:p w14:paraId="23E98CCF" w14:textId="115C915D" w:rsidR="009323D0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4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51CBB4F8" w14:textId="76201C51" w:rsidR="009323D0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14/6/22</w:t>
            </w:r>
          </w:p>
        </w:tc>
      </w:tr>
      <w:tr w:rsidR="00473858" w14:paraId="47FE3EE3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B6CC9D" w14:textId="0D908CEE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25</w:t>
            </w:r>
          </w:p>
        </w:tc>
        <w:tc>
          <w:tcPr>
            <w:tcW w:w="3969" w:type="dxa"/>
          </w:tcPr>
          <w:p w14:paraId="76D47DFF" w14:textId="18A999F8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sort (ascending or descending) a list of elements through a k-</w:t>
            </w:r>
            <w:proofErr w:type="spellStart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ary</w:t>
            </w:r>
            <w:proofErr w:type="spellEnd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heap.</w:t>
            </w:r>
          </w:p>
        </w:tc>
        <w:tc>
          <w:tcPr>
            <w:tcW w:w="2693" w:type="dxa"/>
          </w:tcPr>
          <w:p w14:paraId="50F28D1B" w14:textId="549FCBDC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5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041C2D30" w14:textId="31FDAA4E" w:rsidR="00473858" w:rsidRPr="000E20C8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30/6/22</w:t>
            </w:r>
          </w:p>
        </w:tc>
      </w:tr>
      <w:tr w:rsidR="00473858" w14:paraId="59A3A2AA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CC20BC8" w14:textId="006000CA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26</w:t>
            </w:r>
          </w:p>
        </w:tc>
        <w:tc>
          <w:tcPr>
            <w:tcW w:w="3969" w:type="dxa"/>
          </w:tcPr>
          <w:p w14:paraId="6B4AE26D" w14:textId="0152B415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Write a C program to implement </w:t>
            </w:r>
            <w:proofErr w:type="spellStart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parenthesization</w:t>
            </w:r>
            <w:proofErr w:type="spellEnd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problem. (Matrix chain multiplication)</w:t>
            </w:r>
            <w:r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.</w:t>
            </w:r>
          </w:p>
        </w:tc>
        <w:tc>
          <w:tcPr>
            <w:tcW w:w="2693" w:type="dxa"/>
          </w:tcPr>
          <w:p w14:paraId="32DD69A8" w14:textId="5C200D01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6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732B27D2" w14:textId="71BF07B1" w:rsidR="00473858" w:rsidRPr="000E20C8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30/6/22</w:t>
            </w:r>
          </w:p>
        </w:tc>
      </w:tr>
      <w:tr w:rsidR="00473858" w14:paraId="00FDA5F7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7E8E07A" w14:textId="02C53686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27</w:t>
            </w:r>
          </w:p>
        </w:tc>
        <w:tc>
          <w:tcPr>
            <w:tcW w:w="3969" w:type="dxa"/>
          </w:tcPr>
          <w:p w14:paraId="2BF87F04" w14:textId="7E5D2461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Red-Black tree.</w:t>
            </w:r>
          </w:p>
        </w:tc>
        <w:tc>
          <w:tcPr>
            <w:tcW w:w="2693" w:type="dxa"/>
          </w:tcPr>
          <w:p w14:paraId="772D75FF" w14:textId="1D1C2765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7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2614A4A9" w14:textId="3A98E520" w:rsidR="00473858" w:rsidRPr="000E20C8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30/6/22</w:t>
            </w:r>
          </w:p>
        </w:tc>
      </w:tr>
      <w:tr w:rsidR="00473858" w14:paraId="314AE480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5978282" w14:textId="60B4BCFC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28</w:t>
            </w:r>
          </w:p>
        </w:tc>
        <w:tc>
          <w:tcPr>
            <w:tcW w:w="3969" w:type="dxa"/>
          </w:tcPr>
          <w:p w14:paraId="70767F7A" w14:textId="08D56432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delete an element from a Red-Black tree.</w:t>
            </w:r>
          </w:p>
        </w:tc>
        <w:tc>
          <w:tcPr>
            <w:tcW w:w="2693" w:type="dxa"/>
          </w:tcPr>
          <w:p w14:paraId="0D056BC0" w14:textId="3B433A30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</w:t>
            </w:r>
            <w:r w:rsidRPr="00E11FEC">
              <w:rPr>
                <w:color w:val="404040" w:themeColor="text1" w:themeTint="BF"/>
              </w:rPr>
              <w:t>8</w:t>
            </w:r>
            <w:r w:rsidRPr="00E11FEC">
              <w:rPr>
                <w:color w:val="404040" w:themeColor="text1" w:themeTint="BF"/>
              </w:rPr>
              <w:t>/6/22</w:t>
            </w:r>
          </w:p>
        </w:tc>
        <w:tc>
          <w:tcPr>
            <w:tcW w:w="2126" w:type="dxa"/>
          </w:tcPr>
          <w:p w14:paraId="2403651E" w14:textId="2716F688" w:rsidR="00473858" w:rsidRPr="000E20C8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E20C8">
              <w:rPr>
                <w:color w:val="FF0000"/>
              </w:rPr>
              <w:t>30/6/22</w:t>
            </w:r>
          </w:p>
        </w:tc>
      </w:tr>
      <w:tr w:rsidR="00473858" w14:paraId="6A1C70DD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B887352" w14:textId="2163626C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29</w:t>
            </w:r>
          </w:p>
        </w:tc>
        <w:tc>
          <w:tcPr>
            <w:tcW w:w="3969" w:type="dxa"/>
          </w:tcPr>
          <w:p w14:paraId="3CBCFBB6" w14:textId="1E080D9A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Write a C program to implement Naive </w:t>
            </w:r>
            <w:proofErr w:type="gramStart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String Matching</w:t>
            </w:r>
            <w:proofErr w:type="gramEnd"/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 xml:space="preserve"> algorithm.</w:t>
            </w:r>
          </w:p>
        </w:tc>
        <w:tc>
          <w:tcPr>
            <w:tcW w:w="2693" w:type="dxa"/>
          </w:tcPr>
          <w:p w14:paraId="391156C0" w14:textId="116B6FC3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12/7/22</w:t>
            </w:r>
          </w:p>
        </w:tc>
        <w:tc>
          <w:tcPr>
            <w:tcW w:w="2126" w:type="dxa"/>
          </w:tcPr>
          <w:p w14:paraId="6939D139" w14:textId="3AB1E07B" w:rsidR="00473858" w:rsidRPr="00E11FEC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3</w:t>
            </w:r>
            <w:r w:rsidRPr="00E11FEC">
              <w:rPr>
                <w:color w:val="00B050"/>
              </w:rPr>
              <w:t>/7/22</w:t>
            </w:r>
          </w:p>
        </w:tc>
      </w:tr>
      <w:tr w:rsidR="000E20C8" w14:paraId="15F99188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862300E" w14:textId="7576E28D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30</w:t>
            </w:r>
          </w:p>
        </w:tc>
        <w:tc>
          <w:tcPr>
            <w:tcW w:w="3969" w:type="dxa"/>
          </w:tcPr>
          <w:p w14:paraId="19DA6E77" w14:textId="498554DE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KMP String Matching algorithm.</w:t>
            </w:r>
          </w:p>
        </w:tc>
        <w:tc>
          <w:tcPr>
            <w:tcW w:w="2693" w:type="dxa"/>
          </w:tcPr>
          <w:p w14:paraId="6BCC9BDA" w14:textId="62F75648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12/7/22</w:t>
            </w:r>
          </w:p>
        </w:tc>
        <w:tc>
          <w:tcPr>
            <w:tcW w:w="2126" w:type="dxa"/>
          </w:tcPr>
          <w:p w14:paraId="2383E51F" w14:textId="6EABE96C" w:rsidR="00473858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3/7/22</w:t>
            </w:r>
          </w:p>
        </w:tc>
      </w:tr>
      <w:tr w:rsidR="00473858" w14:paraId="774FE116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AD48F2E" w14:textId="5F4DC9CE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31</w:t>
            </w:r>
          </w:p>
        </w:tc>
        <w:tc>
          <w:tcPr>
            <w:tcW w:w="3969" w:type="dxa"/>
          </w:tcPr>
          <w:p w14:paraId="1785960E" w14:textId="4EA34E97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sort a list of numbers by using quick sort.</w:t>
            </w:r>
          </w:p>
        </w:tc>
        <w:tc>
          <w:tcPr>
            <w:tcW w:w="2693" w:type="dxa"/>
          </w:tcPr>
          <w:p w14:paraId="7ADA4F5B" w14:textId="13576117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12/7/22</w:t>
            </w:r>
          </w:p>
        </w:tc>
        <w:tc>
          <w:tcPr>
            <w:tcW w:w="2126" w:type="dxa"/>
          </w:tcPr>
          <w:p w14:paraId="24233FB6" w14:textId="2C98DF37" w:rsidR="00473858" w:rsidRPr="00E11FEC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3/7/22</w:t>
            </w:r>
          </w:p>
        </w:tc>
      </w:tr>
      <w:tr w:rsidR="00473858" w14:paraId="3191FCAD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5093B27" w14:textId="2090CDD7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32</w:t>
            </w:r>
          </w:p>
        </w:tc>
        <w:tc>
          <w:tcPr>
            <w:tcW w:w="3969" w:type="dxa"/>
          </w:tcPr>
          <w:p w14:paraId="1E2EFC12" w14:textId="08860982" w:rsidR="00473858" w:rsidRPr="009323D0" w:rsidRDefault="009323D0" w:rsidP="009323D0">
            <w:pPr>
              <w:shd w:val="clear" w:color="auto" w:fill="0D1117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>
              <w:tab/>
            </w: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Counting sort.</w:t>
            </w:r>
          </w:p>
        </w:tc>
        <w:tc>
          <w:tcPr>
            <w:tcW w:w="2693" w:type="dxa"/>
          </w:tcPr>
          <w:p w14:paraId="0B88FB29" w14:textId="10BE8A44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13/7/22</w:t>
            </w:r>
          </w:p>
        </w:tc>
        <w:tc>
          <w:tcPr>
            <w:tcW w:w="2126" w:type="dxa"/>
          </w:tcPr>
          <w:p w14:paraId="21180559" w14:textId="5578FD1C" w:rsidR="00473858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3/7/22</w:t>
            </w:r>
          </w:p>
        </w:tc>
      </w:tr>
      <w:tr w:rsidR="00473858" w14:paraId="4174A656" w14:textId="77777777" w:rsidTr="000E2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18EC340" w14:textId="1479D61C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33</w:t>
            </w:r>
          </w:p>
        </w:tc>
        <w:tc>
          <w:tcPr>
            <w:tcW w:w="3969" w:type="dxa"/>
          </w:tcPr>
          <w:p w14:paraId="6CE54BFC" w14:textId="7D556F2E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Radix sort.</w:t>
            </w:r>
          </w:p>
        </w:tc>
        <w:tc>
          <w:tcPr>
            <w:tcW w:w="2693" w:type="dxa"/>
          </w:tcPr>
          <w:p w14:paraId="33A0E54E" w14:textId="524A0824" w:rsidR="00473858" w:rsidRPr="00E11FEC" w:rsidRDefault="0011394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13/7/22</w:t>
            </w:r>
          </w:p>
        </w:tc>
        <w:tc>
          <w:tcPr>
            <w:tcW w:w="2126" w:type="dxa"/>
          </w:tcPr>
          <w:p w14:paraId="3E89A466" w14:textId="52E75E93" w:rsidR="00473858" w:rsidRPr="00E11FEC" w:rsidRDefault="006A041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3/7/22</w:t>
            </w:r>
          </w:p>
        </w:tc>
      </w:tr>
      <w:tr w:rsidR="00473858" w14:paraId="53C46465" w14:textId="77777777" w:rsidTr="000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A53AC59" w14:textId="24E7D238" w:rsidR="00473858" w:rsidRPr="00E11FEC" w:rsidRDefault="00473858" w:rsidP="00C976B1">
            <w:pPr>
              <w:rPr>
                <w:b/>
                <w:bCs/>
              </w:rPr>
            </w:pPr>
            <w:r w:rsidRPr="00E11FEC">
              <w:rPr>
                <w:b/>
                <w:bCs/>
              </w:rPr>
              <w:t>34</w:t>
            </w:r>
          </w:p>
        </w:tc>
        <w:tc>
          <w:tcPr>
            <w:tcW w:w="3969" w:type="dxa"/>
          </w:tcPr>
          <w:p w14:paraId="7707DC46" w14:textId="325D3C7F" w:rsidR="00473858" w:rsidRPr="009323D0" w:rsidRDefault="009323D0" w:rsidP="009323D0">
            <w:pPr>
              <w:shd w:val="clear" w:color="auto" w:fill="0D1117"/>
              <w:spacing w:after="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IN" w:eastAsia="en-IN"/>
              </w:rPr>
            </w:pPr>
            <w:r w:rsidRPr="009323D0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val="en-IN" w:eastAsia="en-IN"/>
              </w:rPr>
              <w:t>Write a C program to implement Bucket sort.</w:t>
            </w:r>
          </w:p>
        </w:tc>
        <w:tc>
          <w:tcPr>
            <w:tcW w:w="2693" w:type="dxa"/>
          </w:tcPr>
          <w:p w14:paraId="039A52B5" w14:textId="4D874E6D" w:rsidR="00473858" w:rsidRPr="00E11FEC" w:rsidRDefault="0011394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11FEC">
              <w:rPr>
                <w:color w:val="404040" w:themeColor="text1" w:themeTint="BF"/>
              </w:rPr>
              <w:t>13/7/22</w:t>
            </w:r>
          </w:p>
        </w:tc>
        <w:tc>
          <w:tcPr>
            <w:tcW w:w="2126" w:type="dxa"/>
          </w:tcPr>
          <w:p w14:paraId="5263A52C" w14:textId="67B894C1" w:rsidR="00473858" w:rsidRPr="00E11FEC" w:rsidRDefault="006A041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11FEC">
              <w:rPr>
                <w:color w:val="00B050"/>
              </w:rPr>
              <w:t>3/7/22</w:t>
            </w:r>
          </w:p>
        </w:tc>
      </w:tr>
    </w:tbl>
    <w:p w14:paraId="4C25CD2B" w14:textId="5E3BA162" w:rsidR="00B23B2D" w:rsidRDefault="00B23B2D"/>
    <w:p w14:paraId="30AB12BB" w14:textId="560C749F" w:rsidR="00E11FEC" w:rsidRDefault="00E11FEC"/>
    <w:sectPr w:rsidR="00E11FEC">
      <w:footerReference w:type="default" r:id="rId7"/>
      <w:footerReference w:type="firs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E948" w14:textId="77777777" w:rsidR="00776A45" w:rsidRDefault="00776A45">
      <w:pPr>
        <w:spacing w:after="0" w:line="240" w:lineRule="auto"/>
      </w:pPr>
      <w:r>
        <w:separator/>
      </w:r>
    </w:p>
  </w:endnote>
  <w:endnote w:type="continuationSeparator" w:id="0">
    <w:p w14:paraId="61098E92" w14:textId="77777777" w:rsidR="00776A45" w:rsidRDefault="0077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9122" w14:textId="77777777" w:rsidR="001069F9" w:rsidRDefault="00C37065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A124EC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48CCB" w14:textId="58B02822" w:rsidR="000E20C8" w:rsidRDefault="000E20C8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CF53" w14:textId="77777777" w:rsidR="00776A45" w:rsidRDefault="00776A45">
      <w:pPr>
        <w:spacing w:after="0" w:line="240" w:lineRule="auto"/>
      </w:pPr>
      <w:r>
        <w:separator/>
      </w:r>
    </w:p>
  </w:footnote>
  <w:footnote w:type="continuationSeparator" w:id="0">
    <w:p w14:paraId="6381E5AB" w14:textId="77777777" w:rsidR="00776A45" w:rsidRDefault="0077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064686">
    <w:abstractNumId w:val="9"/>
  </w:num>
  <w:num w:numId="2" w16cid:durableId="281614441">
    <w:abstractNumId w:val="7"/>
  </w:num>
  <w:num w:numId="3" w16cid:durableId="1697390290">
    <w:abstractNumId w:val="6"/>
  </w:num>
  <w:num w:numId="4" w16cid:durableId="1481455948">
    <w:abstractNumId w:val="5"/>
  </w:num>
  <w:num w:numId="5" w16cid:durableId="276907612">
    <w:abstractNumId w:val="4"/>
  </w:num>
  <w:num w:numId="6" w16cid:durableId="1500998580">
    <w:abstractNumId w:val="8"/>
  </w:num>
  <w:num w:numId="7" w16cid:durableId="569273186">
    <w:abstractNumId w:val="3"/>
  </w:num>
  <w:num w:numId="8" w16cid:durableId="1605646035">
    <w:abstractNumId w:val="2"/>
  </w:num>
  <w:num w:numId="9" w16cid:durableId="1215852987">
    <w:abstractNumId w:val="1"/>
  </w:num>
  <w:num w:numId="10" w16cid:durableId="12558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45"/>
    <w:rsid w:val="00032192"/>
    <w:rsid w:val="000E20C8"/>
    <w:rsid w:val="001069F9"/>
    <w:rsid w:val="0011394F"/>
    <w:rsid w:val="00145821"/>
    <w:rsid w:val="00374ACF"/>
    <w:rsid w:val="003C38FB"/>
    <w:rsid w:val="00432943"/>
    <w:rsid w:val="00473858"/>
    <w:rsid w:val="00582082"/>
    <w:rsid w:val="006A041B"/>
    <w:rsid w:val="006F4C5D"/>
    <w:rsid w:val="00776A45"/>
    <w:rsid w:val="009323D0"/>
    <w:rsid w:val="009B7D25"/>
    <w:rsid w:val="00A124EC"/>
    <w:rsid w:val="00B23B2D"/>
    <w:rsid w:val="00B847F3"/>
    <w:rsid w:val="00C37065"/>
    <w:rsid w:val="00C976B1"/>
    <w:rsid w:val="00E1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CB51"/>
  <w15:chartTrackingRefBased/>
  <w15:docId w15:val="{02FCA3B7-CA90-4160-8C4A-D41A257E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ba%20Saha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59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Practical Assignment</dc:title>
  <dc:creator>Dhruba Saha</dc:creator>
  <cp:keywords>Assignment</cp:keywords>
  <cp:lastModifiedBy>Dhruba Saha</cp:lastModifiedBy>
  <cp:revision>1</cp:revision>
  <dcterms:created xsi:type="dcterms:W3CDTF">2022-07-12T14:08:00Z</dcterms:created>
  <dcterms:modified xsi:type="dcterms:W3CDTF">2022-07-12T15:07:00Z</dcterms:modified>
  <cp:version/>
</cp:coreProperties>
</file>